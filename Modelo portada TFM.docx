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8301" w14:textId="4D655F8D" w:rsidR="00967E4B" w:rsidRPr="00554000" w:rsidRDefault="00554000" w:rsidP="00554000">
      <w:pPr>
        <w:pStyle w:val="Ttulo1"/>
        <w:jc w:val="center"/>
        <w:rPr>
          <w:rFonts w:cs="Arial"/>
          <w:szCs w:val="28"/>
          <w:lang w:val="es-ES"/>
        </w:rPr>
      </w:pPr>
      <w:r w:rsidRPr="00554000">
        <w:rPr>
          <w:rFonts w:cs="Arial"/>
          <w:szCs w:val="28"/>
          <w:lang w:val="es-ES"/>
        </w:rPr>
        <w:t>Escuela Superior de Enseñanzas Técnicas</w:t>
      </w:r>
      <w:r w:rsidR="00967E4B" w:rsidRPr="00554000">
        <w:rPr>
          <w:rFonts w:cs="Arial"/>
          <w:szCs w:val="28"/>
          <w:lang w:val="es-ES"/>
        </w:rPr>
        <w:t xml:space="preserve"> (14ptos)</w:t>
      </w:r>
    </w:p>
    <w:p w14:paraId="0A735F74" w14:textId="77777777" w:rsidR="00554000" w:rsidRPr="00554000" w:rsidRDefault="00554000" w:rsidP="00967E4B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77A1BBF5" w14:textId="77777777" w:rsidR="00967E4B" w:rsidRPr="00554000" w:rsidRDefault="00967E4B" w:rsidP="00967E4B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2B4986C" w14:textId="5EDCBEBA" w:rsidR="00967E4B" w:rsidRDefault="00967E4B" w:rsidP="00967E4B">
      <w:pPr>
        <w:jc w:val="center"/>
        <w:rPr>
          <w:rFonts w:ascii="Arial" w:hAnsi="Arial" w:cs="Arial"/>
          <w:b/>
          <w:bCs/>
          <w:sz w:val="44"/>
          <w:lang w:val="es-ES"/>
        </w:rPr>
      </w:pPr>
      <w:r w:rsidRPr="00967E4B">
        <w:rPr>
          <w:rFonts w:ascii="Arial" w:hAnsi="Arial" w:cs="Arial"/>
          <w:b/>
          <w:bCs/>
          <w:sz w:val="44"/>
          <w:lang w:val="es-ES"/>
        </w:rPr>
        <w:t xml:space="preserve">El título debe escribirse en Arial Bold, a 22 pt, alineación </w:t>
      </w:r>
      <w:r w:rsidR="00583413">
        <w:rPr>
          <w:rFonts w:ascii="Arial" w:hAnsi="Arial" w:cs="Arial"/>
          <w:b/>
          <w:bCs/>
          <w:sz w:val="44"/>
          <w:lang w:val="es-ES"/>
        </w:rPr>
        <w:t>c</w:t>
      </w:r>
      <w:r w:rsidRPr="00967E4B">
        <w:rPr>
          <w:rFonts w:ascii="Arial" w:hAnsi="Arial" w:cs="Arial"/>
          <w:b/>
          <w:bCs/>
          <w:sz w:val="44"/>
          <w:lang w:val="es-ES"/>
        </w:rPr>
        <w:t>e</w:t>
      </w:r>
      <w:r w:rsidR="00583413">
        <w:rPr>
          <w:rFonts w:ascii="Arial" w:hAnsi="Arial" w:cs="Arial"/>
          <w:b/>
          <w:bCs/>
          <w:sz w:val="44"/>
          <w:lang w:val="es-ES"/>
        </w:rPr>
        <w:t>ntrada,</w:t>
      </w:r>
      <w:r w:rsidRPr="00967E4B">
        <w:rPr>
          <w:rFonts w:ascii="Arial" w:hAnsi="Arial" w:cs="Arial"/>
          <w:b/>
          <w:bCs/>
          <w:sz w:val="44"/>
          <w:lang w:val="es-ES"/>
        </w:rPr>
        <w:t xml:space="preserve"> impreso en color negro</w:t>
      </w:r>
    </w:p>
    <w:p w14:paraId="6F46DF78" w14:textId="77777777" w:rsidR="00583413" w:rsidRDefault="00583413" w:rsidP="00967E4B">
      <w:pPr>
        <w:jc w:val="center"/>
        <w:rPr>
          <w:rFonts w:ascii="Arial" w:hAnsi="Arial" w:cs="Arial"/>
          <w:b/>
          <w:bCs/>
          <w:sz w:val="44"/>
          <w:lang w:val="es-ES"/>
        </w:rPr>
      </w:pPr>
    </w:p>
    <w:p w14:paraId="2005611B" w14:textId="77777777" w:rsidR="00583413" w:rsidRDefault="00583413" w:rsidP="00583413">
      <w:pPr>
        <w:jc w:val="right"/>
        <w:rPr>
          <w:rFonts w:ascii="Arial" w:hAnsi="Arial" w:cs="Arial"/>
          <w:b/>
          <w:bCs/>
          <w:lang w:val="es-ES"/>
        </w:rPr>
      </w:pPr>
    </w:p>
    <w:p w14:paraId="66D55653" w14:textId="70F661EE" w:rsidR="00583413" w:rsidRDefault="00554000" w:rsidP="00583413">
      <w:pPr>
        <w:jc w:val="righ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Master en Ingeniería de Gestión Ambiental</w:t>
      </w:r>
    </w:p>
    <w:p w14:paraId="6BA7884C" w14:textId="77777777" w:rsidR="00583413" w:rsidRDefault="00583413" w:rsidP="00583413">
      <w:pPr>
        <w:jc w:val="right"/>
        <w:rPr>
          <w:rFonts w:ascii="Arial" w:hAnsi="Arial" w:cs="Arial"/>
          <w:b/>
          <w:bCs/>
          <w:lang w:val="es-ES"/>
        </w:rPr>
      </w:pPr>
    </w:p>
    <w:p w14:paraId="5EA9A737" w14:textId="40B7D0E2" w:rsidR="00967E4B" w:rsidRDefault="00967E4B" w:rsidP="00583413">
      <w:pPr>
        <w:jc w:val="right"/>
        <w:rPr>
          <w:rFonts w:ascii="Arial" w:hAnsi="Arial" w:cs="Arial"/>
          <w:b/>
          <w:bCs/>
          <w:lang w:val="es-ES"/>
        </w:rPr>
      </w:pPr>
      <w:r w:rsidRPr="00967E4B">
        <w:rPr>
          <w:rFonts w:ascii="Arial" w:hAnsi="Arial" w:cs="Arial"/>
          <w:b/>
          <w:bCs/>
          <w:lang w:val="es-ES"/>
        </w:rPr>
        <w:t>Nombre y apellidos</w:t>
      </w:r>
      <w:r w:rsidR="00583413">
        <w:rPr>
          <w:rFonts w:ascii="Arial" w:hAnsi="Arial" w:cs="Arial"/>
          <w:b/>
          <w:bCs/>
          <w:lang w:val="es-ES"/>
        </w:rPr>
        <w:t xml:space="preserve"> del alumno</w:t>
      </w:r>
    </w:p>
    <w:p w14:paraId="7F40613D" w14:textId="31E3211D" w:rsidR="00583413" w:rsidRPr="00967E4B" w:rsidRDefault="00583413" w:rsidP="00583413">
      <w:pPr>
        <w:jc w:val="right"/>
        <w:rPr>
          <w:rFonts w:ascii="Arial" w:hAnsi="Arial" w:cs="Arial"/>
          <w:b/>
          <w:bCs/>
          <w:lang w:val="es-ES"/>
        </w:rPr>
      </w:pPr>
      <w:r w:rsidRPr="00967E4B">
        <w:rPr>
          <w:rFonts w:ascii="Arial" w:hAnsi="Arial" w:cs="Arial"/>
          <w:b/>
          <w:bCs/>
          <w:lang w:val="es-ES"/>
        </w:rPr>
        <w:t>Nombre y apellidos</w:t>
      </w:r>
      <w:r>
        <w:rPr>
          <w:rFonts w:ascii="Arial" w:hAnsi="Arial" w:cs="Arial"/>
          <w:b/>
          <w:bCs/>
          <w:lang w:val="es-ES"/>
        </w:rPr>
        <w:t xml:space="preserve"> del tutor</w:t>
      </w:r>
    </w:p>
    <w:p w14:paraId="6EF67055" w14:textId="77777777" w:rsidR="00583413" w:rsidRPr="00967E4B" w:rsidRDefault="00583413" w:rsidP="00967E4B">
      <w:pPr>
        <w:jc w:val="right"/>
        <w:rPr>
          <w:rFonts w:ascii="Arial" w:hAnsi="Arial" w:cs="Arial"/>
          <w:b/>
          <w:bCs/>
          <w:lang w:val="es-ES"/>
        </w:rPr>
      </w:pPr>
    </w:p>
    <w:p w14:paraId="42CF80A8" w14:textId="77777777" w:rsidR="00967E4B" w:rsidRPr="00554000" w:rsidRDefault="00967E4B" w:rsidP="00967E4B">
      <w:pPr>
        <w:jc w:val="right"/>
        <w:rPr>
          <w:rFonts w:ascii="Arial" w:hAnsi="Arial" w:cs="Arial"/>
          <w:b/>
          <w:bCs/>
          <w:lang w:val="es-ES"/>
        </w:rPr>
      </w:pPr>
      <w:r w:rsidRPr="00967E4B">
        <w:rPr>
          <w:rFonts w:ascii="Arial" w:hAnsi="Arial" w:cs="Arial"/>
          <w:b/>
          <w:bCs/>
          <w:lang w:val="es-ES"/>
        </w:rPr>
        <w:t>Ciudad, fecha</w:t>
      </w:r>
    </w:p>
    <w:p w14:paraId="2D8779E9" w14:textId="77777777" w:rsidR="00967E4B" w:rsidRPr="00554000" w:rsidRDefault="00967E4B">
      <w:pPr>
        <w:rPr>
          <w:lang w:val="es-ES"/>
        </w:rPr>
      </w:pPr>
    </w:p>
    <w:p w14:paraId="415CA10F" w14:textId="77777777" w:rsidR="00967E4B" w:rsidRPr="00554000" w:rsidRDefault="00967E4B">
      <w:pPr>
        <w:rPr>
          <w:lang w:val="es-ES"/>
        </w:rPr>
      </w:pPr>
    </w:p>
    <w:p w14:paraId="199B85E2" w14:textId="77777777" w:rsidR="00F03F55" w:rsidRPr="00554000" w:rsidRDefault="00F03F55">
      <w:pPr>
        <w:rPr>
          <w:rFonts w:ascii="Arial" w:hAnsi="Arial"/>
          <w:b/>
          <w:sz w:val="44"/>
          <w:lang w:val="es-ES"/>
        </w:rPr>
      </w:pPr>
    </w:p>
    <w:p w14:paraId="7E6BE2E0" w14:textId="0CF7F8CE" w:rsidR="00F03F55" w:rsidRPr="00505AF9" w:rsidRDefault="00F03F55">
      <w:pPr>
        <w:pStyle w:val="CEUtitulo2"/>
        <w:rPr>
          <w:lang w:val="es-ES"/>
        </w:rPr>
      </w:pPr>
      <w:r w:rsidRPr="00505AF9">
        <w:rPr>
          <w:lang w:val="es-ES"/>
        </w:rPr>
        <w:br w:type="page"/>
      </w:r>
      <w:r w:rsidRPr="00505AF9">
        <w:rPr>
          <w:lang w:val="es-ES"/>
        </w:rPr>
        <w:lastRenderedPageBreak/>
        <w:t xml:space="preserve">El </w:t>
      </w:r>
      <w:r w:rsidR="00656782">
        <w:rPr>
          <w:lang w:val="es-ES"/>
        </w:rPr>
        <w:t>título</w:t>
      </w:r>
      <w:r w:rsidRPr="00505AF9">
        <w:rPr>
          <w:lang w:val="es-ES"/>
        </w:rPr>
        <w:t xml:space="preserve"> debe de escribirse en Arial Bold, a 14 pt, alineación izquierda e impreso en color negro</w:t>
      </w:r>
      <w:r w:rsidR="00583413">
        <w:rPr>
          <w:lang w:val="es-ES"/>
        </w:rPr>
        <w:t>.</w:t>
      </w:r>
    </w:p>
    <w:p w14:paraId="0BEB98EC" w14:textId="77777777" w:rsidR="00F03F55" w:rsidRPr="00505AF9" w:rsidRDefault="00F03F55">
      <w:pPr>
        <w:pStyle w:val="CEUTexto"/>
        <w:rPr>
          <w:lang w:val="es-ES"/>
        </w:rPr>
      </w:pPr>
    </w:p>
    <w:p w14:paraId="68565ECA" w14:textId="77777777" w:rsidR="00F03F55" w:rsidRPr="00505AF9" w:rsidRDefault="00F03F55">
      <w:pPr>
        <w:pStyle w:val="CEUTexto"/>
        <w:rPr>
          <w:lang w:val="es-ES"/>
        </w:rPr>
      </w:pPr>
    </w:p>
    <w:p w14:paraId="547F490B" w14:textId="77777777" w:rsidR="00F03F55" w:rsidRPr="00505AF9" w:rsidRDefault="00F03F55">
      <w:pPr>
        <w:pStyle w:val="CEUTexto"/>
        <w:rPr>
          <w:lang w:val="es-ES"/>
        </w:rPr>
      </w:pPr>
    </w:p>
    <w:p w14:paraId="322206C9" w14:textId="66235560" w:rsidR="00F03F55" w:rsidRPr="00583413" w:rsidRDefault="00F03F55">
      <w:pPr>
        <w:pStyle w:val="CEUTexto"/>
        <w:rPr>
          <w:sz w:val="24"/>
          <w:lang w:val="es-ES"/>
        </w:rPr>
      </w:pPr>
      <w:r w:rsidRPr="00583413">
        <w:rPr>
          <w:sz w:val="24"/>
          <w:lang w:val="es-ES"/>
        </w:rPr>
        <w:t>El texto debe de escribirse en Arial Regular, a 1</w:t>
      </w:r>
      <w:r w:rsidR="00583413" w:rsidRPr="00583413">
        <w:rPr>
          <w:sz w:val="24"/>
          <w:lang w:val="es-ES"/>
        </w:rPr>
        <w:t>2</w:t>
      </w:r>
      <w:r w:rsidRPr="00583413">
        <w:rPr>
          <w:sz w:val="24"/>
          <w:lang w:val="es-ES"/>
        </w:rPr>
        <w:t xml:space="preserve"> pt, alineación </w:t>
      </w:r>
      <w:r w:rsidR="00583413">
        <w:rPr>
          <w:sz w:val="24"/>
          <w:lang w:val="es-ES"/>
        </w:rPr>
        <w:t>justificada</w:t>
      </w:r>
      <w:r w:rsidRPr="00583413">
        <w:rPr>
          <w:sz w:val="24"/>
          <w:lang w:val="es-ES"/>
        </w:rPr>
        <w:t xml:space="preserve"> e impreso en color negro.</w:t>
      </w:r>
    </w:p>
    <w:sectPr w:rsidR="00F03F55" w:rsidRPr="00583413">
      <w:headerReference w:type="default" r:id="rId6"/>
      <w:footerReference w:type="even" r:id="rId7"/>
      <w:footerReference w:type="default" r:id="rId8"/>
      <w:headerReference w:type="first" r:id="rId9"/>
      <w:pgSz w:w="11899" w:h="16838"/>
      <w:pgMar w:top="3119" w:right="1418" w:bottom="1701" w:left="2268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0186" w14:textId="77777777" w:rsidR="000C063A" w:rsidRDefault="000C063A">
      <w:r>
        <w:separator/>
      </w:r>
    </w:p>
  </w:endnote>
  <w:endnote w:type="continuationSeparator" w:id="0">
    <w:p w14:paraId="13404AA1" w14:textId="77777777" w:rsidR="000C063A" w:rsidRDefault="000C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25161" w14:textId="77777777" w:rsidR="00F03F55" w:rsidRDefault="00F03F55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656782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52D8B88D" w14:textId="77777777" w:rsidR="00F03F55" w:rsidRDefault="00F03F55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CEE8" w14:textId="77777777" w:rsidR="00F03F55" w:rsidRDefault="00F03F55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656782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967E4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BDA8C53" w14:textId="77777777" w:rsidR="00F03F55" w:rsidRDefault="00F03F55">
    <w:pPr>
      <w:pStyle w:val="Piedepgin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762A" w14:textId="77777777" w:rsidR="000C063A" w:rsidRDefault="000C063A">
      <w:r>
        <w:separator/>
      </w:r>
    </w:p>
  </w:footnote>
  <w:footnote w:type="continuationSeparator" w:id="0">
    <w:p w14:paraId="5C30157B" w14:textId="77777777" w:rsidR="000C063A" w:rsidRDefault="000C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DF08A" w14:textId="4F448019" w:rsidR="00F03F55" w:rsidRDefault="00656782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8FB846E" wp14:editId="2418320A">
          <wp:simplePos x="0" y="0"/>
          <wp:positionH relativeFrom="column">
            <wp:posOffset>-1540510</wp:posOffset>
          </wp:positionH>
          <wp:positionV relativeFrom="paragraph">
            <wp:posOffset>-295275</wp:posOffset>
          </wp:positionV>
          <wp:extent cx="3263265" cy="15087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015" b="46811"/>
                  <a:stretch>
                    <a:fillRect/>
                  </a:stretch>
                </pic:blipFill>
                <pic:spPr bwMode="auto">
                  <a:xfrm>
                    <a:off x="0" y="0"/>
                    <a:ext cx="3263265" cy="150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36E5" w14:textId="6BB2C026" w:rsidR="00F03F55" w:rsidRDefault="00656782">
    <w:pPr>
      <w:pStyle w:val="Encabezado"/>
    </w:pPr>
    <w:r>
      <w:rPr>
        <w:noProof/>
      </w:rPr>
      <w:drawing>
        <wp:anchor distT="0" distB="0" distL="114300" distR="114300" simplePos="0" relativeHeight="251656704" behindDoc="0" locked="0" layoutInCell="1" allowOverlap="1" wp14:anchorId="44144AED" wp14:editId="79F5F486">
          <wp:simplePos x="0" y="0"/>
          <wp:positionH relativeFrom="column">
            <wp:posOffset>-1528445</wp:posOffset>
          </wp:positionH>
          <wp:positionV relativeFrom="paragraph">
            <wp:posOffset>-447675</wp:posOffset>
          </wp:positionV>
          <wp:extent cx="2628900" cy="14859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6176" b="47617"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598B2D34" wp14:editId="167A84EA">
          <wp:simplePos x="0" y="0"/>
          <wp:positionH relativeFrom="column">
            <wp:posOffset>-1460500</wp:posOffset>
          </wp:positionH>
          <wp:positionV relativeFrom="paragraph">
            <wp:posOffset>4867275</wp:posOffset>
          </wp:positionV>
          <wp:extent cx="7574915" cy="53816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915" cy="5381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82"/>
    <w:rsid w:val="000C063A"/>
    <w:rsid w:val="00505AF9"/>
    <w:rsid w:val="00554000"/>
    <w:rsid w:val="00583413"/>
    <w:rsid w:val="00656782"/>
    <w:rsid w:val="00967E4B"/>
    <w:rsid w:val="00C502E9"/>
    <w:rsid w:val="00F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AA87A6"/>
  <w15:chartTrackingRefBased/>
  <w15:docId w15:val="{DB2BE60B-10DF-4D7C-961D-A9708CF9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rPr>
      <w:rFonts w:ascii="Arial" w:hAnsi="Arial"/>
      <w:sz w:val="21"/>
    </w:rPr>
  </w:style>
  <w:style w:type="paragraph" w:styleId="Textoindependiente">
    <w:name w:val="Body Text"/>
    <w:basedOn w:val="Normal"/>
    <w:rPr>
      <w:rFonts w:ascii="Arial" w:hAnsi="Arial"/>
      <w:b/>
      <w:sz w:val="44"/>
    </w:rPr>
  </w:style>
  <w:style w:type="paragraph" w:styleId="Textoindependiente2">
    <w:name w:val="Body Text 2"/>
    <w:basedOn w:val="Normal"/>
    <w:rPr>
      <w:rFonts w:ascii="Arial" w:hAnsi="Arial"/>
      <w:b/>
      <w:sz w:val="28"/>
    </w:rPr>
  </w:style>
  <w:style w:type="paragraph" w:customStyle="1" w:styleId="CEUtitulo2">
    <w:name w:val="CEU titulo 2"/>
    <w:basedOn w:val="Textoindependiente2"/>
    <w:pPr>
      <w:spacing w:line="340" w:lineRule="exact"/>
    </w:pPr>
  </w:style>
  <w:style w:type="paragraph" w:customStyle="1" w:styleId="CEUTexto">
    <w:name w:val="CEU Texto"/>
    <w:basedOn w:val="Normal"/>
    <w:pPr>
      <w:spacing w:line="280" w:lineRule="exact"/>
    </w:pPr>
    <w:rPr>
      <w:rFonts w:ascii="Arial" w:hAnsi="Arial"/>
      <w:sz w:val="21"/>
    </w:rPr>
  </w:style>
  <w:style w:type="paragraph" w:customStyle="1" w:styleId="CEUtitulo1">
    <w:name w:val="CEU titulo 1"/>
    <w:basedOn w:val="Textoindependiente"/>
    <w:pPr>
      <w:spacing w:line="5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escargas\PORTADA%20TFG%202016&#183;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F:\Descargas\PORTADA TFG 2016·2017.dot</Template>
  <TotalTime>2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00 mes, 1234</vt:lpstr>
      <vt:lpstr>Facultad de humanidades (14ptos)</vt:lpstr>
    </vt:vector>
  </TitlesOfParts>
  <Company>Sony Desig Centre Europe</Company>
  <LinksUpToDate>false</LinksUpToDate>
  <CharactersWithSpaces>474</CharactersWithSpaces>
  <SharedDoc>false</SharedDoc>
  <HLinks>
    <vt:vector size="18" baseType="variant">
      <vt:variant>
        <vt:i4>6422601</vt:i4>
      </vt:variant>
      <vt:variant>
        <vt:i4>-1</vt:i4>
      </vt:variant>
      <vt:variant>
        <vt:i4>2050</vt:i4>
      </vt:variant>
      <vt:variant>
        <vt:i4>1</vt:i4>
      </vt:variant>
      <vt:variant>
        <vt:lpwstr>Nota Header</vt:lpwstr>
      </vt:variant>
      <vt:variant>
        <vt:lpwstr/>
      </vt:variant>
      <vt:variant>
        <vt:i4>6422601</vt:i4>
      </vt:variant>
      <vt:variant>
        <vt:i4>-1</vt:i4>
      </vt:variant>
      <vt:variant>
        <vt:i4>2051</vt:i4>
      </vt:variant>
      <vt:variant>
        <vt:i4>1</vt:i4>
      </vt:variant>
      <vt:variant>
        <vt:lpwstr>Nota Header</vt:lpwstr>
      </vt:variant>
      <vt:variant>
        <vt:lpwstr/>
      </vt:variant>
      <vt:variant>
        <vt:i4>327807</vt:i4>
      </vt:variant>
      <vt:variant>
        <vt:i4>-1</vt:i4>
      </vt:variant>
      <vt:variant>
        <vt:i4>2052</vt:i4>
      </vt:variant>
      <vt:variant>
        <vt:i4>1</vt:i4>
      </vt:variant>
      <vt:variant>
        <vt:lpwstr>bands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 mes, 1234</dc:title>
  <dc:subject/>
  <dc:creator>Mariluz</dc:creator>
  <cp:keywords/>
  <cp:lastModifiedBy>Antonio Falcó Montesinos</cp:lastModifiedBy>
  <cp:revision>3</cp:revision>
  <dcterms:created xsi:type="dcterms:W3CDTF">2020-12-15T14:53:00Z</dcterms:created>
  <dcterms:modified xsi:type="dcterms:W3CDTF">2024-01-16T17:43:00Z</dcterms:modified>
</cp:coreProperties>
</file>